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56D0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DFDFCD" wp14:editId="3D44E1F2">
                <wp:simplePos x="0" y="0"/>
                <wp:positionH relativeFrom="margin">
                  <wp:align>right</wp:align>
                </wp:positionH>
                <wp:positionV relativeFrom="paragraph">
                  <wp:posOffset>-403860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EB894" id="Rectangle 1" o:spid="_x0000_s1026" alt="&quot;&quot;" style="position:absolute;margin-left:488.05pt;margin-top:-31.8pt;width:539.25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" fillcolor="#648276 [3208]" stroked="f">
                <w10:wrap anchorx="margin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0C49BF40" w14:textId="77777777" w:rsidTr="005E2090">
        <w:trPr>
          <w:trHeight w:val="2016"/>
        </w:trPr>
        <w:tc>
          <w:tcPr>
            <w:tcW w:w="900" w:type="dxa"/>
          </w:tcPr>
          <w:p w14:paraId="31B824C2" w14:textId="77777777" w:rsidR="00605A5B" w:rsidRDefault="00605A5B"/>
        </w:tc>
        <w:tc>
          <w:tcPr>
            <w:tcW w:w="8991" w:type="dxa"/>
          </w:tcPr>
          <w:p w14:paraId="0066ECFD" w14:textId="206D3CEB" w:rsidR="00605A5B" w:rsidRPr="00F316AD" w:rsidRDefault="00A43FA4" w:rsidP="00AB2CDC">
            <w:pPr>
              <w:pStyle w:val="TitleAlt"/>
            </w:pPr>
            <w:r>
              <w:t>Vigilantie Hersh</w:t>
            </w:r>
          </w:p>
          <w:p w14:paraId="079E5678" w14:textId="33FCF771" w:rsidR="00605A5B" w:rsidRDefault="00605A5B" w:rsidP="00A77921">
            <w:pPr>
              <w:pStyle w:val="Subtitle"/>
            </w:pPr>
          </w:p>
        </w:tc>
        <w:tc>
          <w:tcPr>
            <w:tcW w:w="899" w:type="dxa"/>
          </w:tcPr>
          <w:p w14:paraId="6067E1AE" w14:textId="77777777" w:rsidR="00605A5B" w:rsidRDefault="00605A5B"/>
        </w:tc>
      </w:tr>
    </w:tbl>
    <w:p w14:paraId="043AA5CA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4DC0BABD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8F6D7F3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0C76D81" w14:textId="77777777" w:rsidR="00507E93" w:rsidRDefault="00507E93"/>
        </w:tc>
      </w:tr>
      <w:tr w:rsidR="00605A5B" w14:paraId="3F94F19A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5C8CC6F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758C290243644F488ED786F30E2177BC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3357AE1E" w14:textId="3494177F" w:rsidR="00C1095A" w:rsidRPr="00C42F47" w:rsidRDefault="00A43FA4" w:rsidP="00C42F47">
            <w:pPr>
              <w:jc w:val="right"/>
            </w:pPr>
            <w:r>
              <w:t>219 Harmon St</w:t>
            </w:r>
          </w:p>
          <w:p w14:paraId="45BF8F0A" w14:textId="7369FBEF" w:rsidR="00C42F47" w:rsidRPr="00C42F47" w:rsidRDefault="00A43FA4" w:rsidP="00C42F47">
            <w:pPr>
              <w:jc w:val="right"/>
            </w:pPr>
            <w:r>
              <w:t>Somerset, PA 15501</w:t>
            </w:r>
          </w:p>
          <w:p w14:paraId="60DF39D0" w14:textId="6866EF69" w:rsidR="00C42F47" w:rsidRPr="00C42F47" w:rsidRDefault="00A43FA4" w:rsidP="00C42F47">
            <w:pPr>
              <w:jc w:val="right"/>
            </w:pPr>
            <w:r>
              <w:t>814 417 4854</w:t>
            </w:r>
          </w:p>
          <w:p w14:paraId="6EB9CFD4" w14:textId="057A8A98" w:rsidR="00605A5B" w:rsidRDefault="00A43FA4" w:rsidP="00C42F47">
            <w:pPr>
              <w:jc w:val="right"/>
            </w:pPr>
            <w:r>
              <w:t>Vhersh@sasd.us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966EE1A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9472D5E3C7AC453BAE2A623CC5C2AC5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2CC93F7A" w14:textId="723C5C43" w:rsidR="005D0A02" w:rsidRPr="005D0A02" w:rsidRDefault="00A43FA4" w:rsidP="005D0A02">
            <w:r>
              <w:t>To obtain an entry level position in the Information Technology field to expand my knowledge and growth within a company.</w:t>
            </w:r>
          </w:p>
        </w:tc>
      </w:tr>
      <w:tr w:rsidR="005D36AC" w14:paraId="0FB04218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50058952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A4292EED9C6D42FBAE4BCDE6695C8A15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7F71E999" w14:textId="1351E4DE" w:rsidR="005D36AC" w:rsidRPr="0099359E" w:rsidRDefault="00A43FA4" w:rsidP="00E8639E">
            <w:pPr>
              <w:pStyle w:val="Heading4"/>
              <w:jc w:val="right"/>
            </w:pPr>
            <w:r>
              <w:t>Somerset High School</w:t>
            </w:r>
          </w:p>
          <w:p w14:paraId="501B987A" w14:textId="279F27A1" w:rsidR="005D36AC" w:rsidRPr="0099359E" w:rsidRDefault="00A43FA4" w:rsidP="00E8639E">
            <w:pPr>
              <w:pStyle w:val="Heading4"/>
              <w:jc w:val="right"/>
            </w:pPr>
            <w:r>
              <w:t>Somerset, PA</w:t>
            </w:r>
          </w:p>
          <w:p w14:paraId="4DB570F0" w14:textId="239A74E0" w:rsidR="005D36AC" w:rsidRPr="0099359E" w:rsidRDefault="005D36AC" w:rsidP="00E8639E">
            <w:pPr>
              <w:pStyle w:val="Heading4"/>
              <w:jc w:val="right"/>
            </w:pPr>
          </w:p>
          <w:p w14:paraId="44BA8140" w14:textId="0C2C8665" w:rsidR="005D36AC" w:rsidRPr="0099359E" w:rsidRDefault="005D36AC" w:rsidP="00E8639E">
            <w:pPr>
              <w:pStyle w:val="Heading4"/>
              <w:jc w:val="right"/>
            </w:pPr>
          </w:p>
          <w:p w14:paraId="41FD5AD4" w14:textId="77777777" w:rsidR="005D36AC" w:rsidRDefault="005D36AC" w:rsidP="00E8639E">
            <w:pPr>
              <w:pStyle w:val="Heading4"/>
              <w:jc w:val="right"/>
            </w:pPr>
          </w:p>
          <w:p w14:paraId="2F92440B" w14:textId="77777777" w:rsidR="005D36AC" w:rsidRDefault="005D36AC" w:rsidP="00E8639E">
            <w:pPr>
              <w:pStyle w:val="Heading4"/>
              <w:jc w:val="right"/>
            </w:pPr>
          </w:p>
          <w:p w14:paraId="19492959" w14:textId="77777777" w:rsidR="005D36AC" w:rsidRDefault="005D36AC" w:rsidP="00E8639E">
            <w:pPr>
              <w:pStyle w:val="Heading4"/>
              <w:jc w:val="right"/>
            </w:pPr>
          </w:p>
          <w:p w14:paraId="26C3FC86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4C912F85A9894EC0959FF3E18F5EA47F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01B9834D" w14:textId="77777777" w:rsidR="005D36AC" w:rsidRPr="0099359E" w:rsidRDefault="00000000" w:rsidP="00E8639E">
            <w:pPr>
              <w:pStyle w:val="Heading4"/>
              <w:jc w:val="right"/>
            </w:pPr>
            <w:sdt>
              <w:sdtPr>
                <w:id w:val="1638999372"/>
                <w:placeholder>
                  <w:docPart w:val="F2AF70DEE0884AB881410D428676B640"/>
                </w:placeholder>
                <w:temporary/>
                <w:showingPlcHdr/>
                <w15:appearance w15:val="hidden"/>
              </w:sdtPr>
              <w:sdtContent>
                <w:r w:rsidR="005D36AC" w:rsidRPr="0099359E">
                  <w:t>Communication</w:t>
                </w:r>
              </w:sdtContent>
            </w:sdt>
          </w:p>
          <w:p w14:paraId="783072C3" w14:textId="77777777" w:rsidR="005D36AC" w:rsidRDefault="005D31BF" w:rsidP="00E8639E">
            <w:pPr>
              <w:pStyle w:val="Heading4"/>
              <w:jc w:val="right"/>
            </w:pPr>
            <w:r>
              <w:t>Problem solving</w:t>
            </w:r>
          </w:p>
          <w:p w14:paraId="3F9BE46C" w14:textId="77777777" w:rsidR="005D31BF" w:rsidRDefault="005D31BF" w:rsidP="005D31BF">
            <w:pPr>
              <w:ind w:left="2160"/>
              <w:jc w:val="right"/>
            </w:pPr>
            <w:r>
              <w:t>Teamwork</w:t>
            </w:r>
          </w:p>
          <w:p w14:paraId="6AD3DABE" w14:textId="639FE2CF" w:rsidR="005D31BF" w:rsidRDefault="005D31BF" w:rsidP="005D31BF">
            <w:pPr>
              <w:ind w:left="2160"/>
              <w:jc w:val="right"/>
            </w:pPr>
            <w:r>
              <w:t>Creativity</w:t>
            </w:r>
          </w:p>
          <w:p w14:paraId="44EEC264" w14:textId="0B163071" w:rsidR="005D31BF" w:rsidRPr="005D31BF" w:rsidRDefault="005D31BF" w:rsidP="005D31BF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6A4509F" w14:textId="79D11589" w:rsidR="005D36AC" w:rsidRDefault="00A43FA4" w:rsidP="00C42F47">
            <w:pPr>
              <w:pStyle w:val="Heading1"/>
            </w:pPr>
            <w:r>
              <w:t xml:space="preserve">Work </w:t>
            </w:r>
            <w:sdt>
              <w:sdtPr>
                <w:id w:val="-1767221959"/>
                <w:placeholder>
                  <w:docPart w:val="FFCEE90544074266B3FC313C049AAC8B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Experience</w:t>
                </w:r>
              </w:sdtContent>
            </w:sdt>
          </w:p>
          <w:p w14:paraId="38B5A985" w14:textId="0979C3E0" w:rsidR="005D36AC" w:rsidRDefault="00A43FA4" w:rsidP="00C42F47">
            <w:pPr>
              <w:pStyle w:val="Heading2"/>
            </w:pPr>
            <w:r>
              <w:t>Summer of 2023</w:t>
            </w:r>
          </w:p>
          <w:p w14:paraId="16A8951F" w14:textId="77777777" w:rsidR="00072687" w:rsidRDefault="00A43FA4" w:rsidP="00A06E97">
            <w:r>
              <w:t>Soccer  Referee</w:t>
            </w:r>
            <w:r w:rsidR="00E8639E">
              <w:t xml:space="preserve"> </w:t>
            </w:r>
            <w:r w:rsidR="005D36AC" w:rsidRPr="000E1D44">
              <w:t>•</w:t>
            </w:r>
            <w:r w:rsidR="005D36AC">
              <w:t xml:space="preserve"> </w:t>
            </w:r>
            <w:r>
              <w:t>West Penn Youth Soccer League</w:t>
            </w:r>
            <w:r w:rsidR="00072687">
              <w:t xml:space="preserve">  </w:t>
            </w:r>
          </w:p>
          <w:p w14:paraId="71A73984" w14:textId="77777777" w:rsidR="00072687" w:rsidRDefault="00072687" w:rsidP="00A06E97"/>
          <w:p w14:paraId="2C353147" w14:textId="5C6D8C2B" w:rsidR="005D36AC" w:rsidRPr="005D0A02" w:rsidRDefault="00072687" w:rsidP="00A06E97">
            <w:r>
              <w:t>Oversee league rules of soccer games, safety of players and coaches.</w:t>
            </w:r>
          </w:p>
        </w:tc>
      </w:tr>
      <w:tr w:rsidR="00E95C59" w14:paraId="3EEB62C3" w14:textId="77777777" w:rsidTr="000A539A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77E44943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CECFFE" w14:textId="4F24F680" w:rsidR="00E95C59" w:rsidRPr="00E95C59" w:rsidRDefault="00E95C59" w:rsidP="00E95C59">
            <w:pPr>
              <w:pStyle w:val="Heading1"/>
            </w:pPr>
            <w:r>
              <w:t>Technology Skills</w:t>
            </w:r>
          </w:p>
          <w:p w14:paraId="6D155DFE" w14:textId="77777777" w:rsidR="00E95C59" w:rsidRDefault="00E95C59" w:rsidP="00E95C59">
            <w:r>
              <w:t>Working with motherboards</w:t>
            </w:r>
          </w:p>
          <w:p w14:paraId="4283EC8B" w14:textId="77777777" w:rsidR="00E95C59" w:rsidRDefault="00E95C59" w:rsidP="00E95C59">
            <w:r>
              <w:t>Terminate Ethernet cables</w:t>
            </w:r>
          </w:p>
          <w:p w14:paraId="644079CC" w14:textId="77777777" w:rsidR="00E95C59" w:rsidRDefault="00E95C59" w:rsidP="00E95C59">
            <w:r>
              <w:t>Terminate Coax cables</w:t>
            </w:r>
          </w:p>
          <w:p w14:paraId="78D087B6" w14:textId="77777777" w:rsidR="00E95C59" w:rsidRDefault="00E95C59" w:rsidP="00E95C59">
            <w:r>
              <w:t>Test Ethernet cables</w:t>
            </w:r>
          </w:p>
          <w:p w14:paraId="4C325CCD" w14:textId="77777777" w:rsidR="00E95C59" w:rsidRDefault="00E95C59" w:rsidP="00E95C59">
            <w:r>
              <w:t>Test Coax cables</w:t>
            </w:r>
          </w:p>
          <w:p w14:paraId="7B838687" w14:textId="77777777" w:rsidR="00152002" w:rsidRDefault="00152002" w:rsidP="00E95C59">
            <w:r>
              <w:t>Prevent Electrostatic Discharge</w:t>
            </w:r>
          </w:p>
          <w:p w14:paraId="027789BA" w14:textId="0A3A171A" w:rsidR="00152002" w:rsidRPr="00E95C59" w:rsidRDefault="00152002" w:rsidP="00E95C59">
            <w:r>
              <w:t>Install Random Access Memory</w:t>
            </w:r>
          </w:p>
        </w:tc>
      </w:tr>
      <w:tr w:rsidR="00E95C59" w14:paraId="48AD4EB2" w14:textId="77777777" w:rsidTr="00C55DE3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6738A38A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71BB843" w14:textId="2FA8D0E8" w:rsidR="00E95C59" w:rsidRPr="00BD0407" w:rsidRDefault="00BD0407" w:rsidP="00E95C59">
            <w:pPr>
              <w:pStyle w:val="Heading1"/>
            </w:pPr>
            <w:r>
              <w:t>Awards &amp; Certifications</w:t>
            </w:r>
          </w:p>
          <w:p w14:paraId="22E96FEC" w14:textId="77777777" w:rsidR="00E95C59" w:rsidRDefault="00BD0407" w:rsidP="00E95C59">
            <w:r>
              <w:t>OSHA 10-Hour Safety</w:t>
            </w:r>
          </w:p>
          <w:p w14:paraId="6A869920" w14:textId="26DC35F3" w:rsidR="00BD0407" w:rsidRPr="00E8639E" w:rsidRDefault="00BD0407" w:rsidP="00E95C59">
            <w:r>
              <w:t>SASD Soccer Offensive Player of the Year</w:t>
            </w:r>
          </w:p>
        </w:tc>
      </w:tr>
      <w:tr w:rsidR="00E95C59" w14:paraId="143EEB1C" w14:textId="77777777" w:rsidTr="00765CFA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3BB0ECFD" w14:textId="77777777" w:rsidR="00E95C59" w:rsidRDefault="00E95C59" w:rsidP="00E95C59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A3CEDB3" w14:textId="77777777" w:rsidR="00E95C59" w:rsidRDefault="00E95C59" w:rsidP="00E95C59">
            <w:pPr>
              <w:pStyle w:val="Heading1"/>
            </w:pPr>
            <w:sdt>
              <w:sdtPr>
                <w:id w:val="-465741575"/>
                <w:placeholder>
                  <w:docPart w:val="D752167869FB4339BBD8A1F1D9C1A6BF"/>
                </w:placeholder>
                <w:temporary/>
                <w:showingPlcHdr/>
                <w15:appearance w15:val="hidden"/>
                <w:text/>
              </w:sdtPr>
              <w:sdtContent>
                <w:r w:rsidRPr="005D36AC">
                  <w:t>References</w:t>
                </w:r>
              </w:sdtContent>
            </w:sdt>
          </w:p>
          <w:p w14:paraId="0D807616" w14:textId="1E77CE69" w:rsidR="00E95C59" w:rsidRDefault="00E95C59" w:rsidP="00E95C59">
            <w:sdt>
              <w:sdtPr>
                <w:rPr>
                  <w:w w:val="105"/>
                </w:rPr>
                <w:id w:val="-290597087"/>
                <w:placeholder>
                  <w:docPart w:val="BA5950E54D7C4A9D89125E7210E633E8"/>
                </w:placeholder>
                <w:temporary/>
                <w:showingPlcHdr/>
                <w15:appearance w15:val="hidden"/>
              </w:sdtPr>
              <w:sdtContent>
                <w:r w:rsidRPr="0099359E">
                  <w:rPr>
                    <w:w w:val="105"/>
                  </w:rPr>
                  <w:t>Available upon request.</w:t>
                </w:r>
              </w:sdtContent>
            </w:sdt>
          </w:p>
        </w:tc>
      </w:tr>
      <w:tr w:rsidR="00E95C59" w14:paraId="541B82D3" w14:textId="77777777" w:rsidTr="00072687">
        <w:trPr>
          <w:trHeight w:val="12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CCE3EBA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A9653D9" w14:textId="36841E90" w:rsidR="00E95C59" w:rsidRPr="00072687" w:rsidRDefault="00E95C59" w:rsidP="00E95C59">
            <w:pPr>
              <w:rPr>
                <w:strike/>
                <w:w w:val="105"/>
              </w:rPr>
            </w:pPr>
          </w:p>
        </w:tc>
      </w:tr>
      <w:tr w:rsidR="00E95C59" w14:paraId="0D34AC1A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E76AE12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A955041" w14:textId="1FB36D91" w:rsidR="00E95C59" w:rsidRPr="00072687" w:rsidRDefault="00E95C59" w:rsidP="00E95C59">
            <w:pPr>
              <w:rPr>
                <w:strike/>
              </w:rPr>
            </w:pPr>
          </w:p>
        </w:tc>
      </w:tr>
      <w:tr w:rsidR="00E95C59" w14:paraId="3B24D96E" w14:textId="77777777" w:rsidTr="00E8639E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8BB16CC" w14:textId="77777777" w:rsidR="00E95C59" w:rsidRDefault="00E95C59" w:rsidP="00E95C59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7C1E8D6F" w14:textId="129C1D99" w:rsidR="00E95C59" w:rsidRPr="000E1D44" w:rsidRDefault="00E95C59" w:rsidP="00E95C59"/>
        </w:tc>
      </w:tr>
    </w:tbl>
    <w:p w14:paraId="0FB61F6A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0CEF" w14:textId="77777777" w:rsidR="00337748" w:rsidRDefault="00337748" w:rsidP="00F316AD">
      <w:r>
        <w:separator/>
      </w:r>
    </w:p>
  </w:endnote>
  <w:endnote w:type="continuationSeparator" w:id="0">
    <w:p w14:paraId="2CD89FE2" w14:textId="77777777" w:rsidR="00337748" w:rsidRDefault="00337748" w:rsidP="00F316AD">
      <w:r>
        <w:continuationSeparator/>
      </w:r>
    </w:p>
  </w:endnote>
  <w:endnote w:type="continuationNotice" w:id="1">
    <w:p w14:paraId="2A1C9727" w14:textId="77777777" w:rsidR="00337748" w:rsidRDefault="00337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2AF1" w14:textId="77777777" w:rsidR="00337748" w:rsidRDefault="00337748" w:rsidP="00F316AD">
      <w:r>
        <w:separator/>
      </w:r>
    </w:p>
  </w:footnote>
  <w:footnote w:type="continuationSeparator" w:id="0">
    <w:p w14:paraId="35995981" w14:textId="77777777" w:rsidR="00337748" w:rsidRDefault="00337748" w:rsidP="00F316AD">
      <w:r>
        <w:continuationSeparator/>
      </w:r>
    </w:p>
  </w:footnote>
  <w:footnote w:type="continuationNotice" w:id="1">
    <w:p w14:paraId="6DF0F745" w14:textId="77777777" w:rsidR="00337748" w:rsidRDefault="003377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A4"/>
    <w:rsid w:val="0001399F"/>
    <w:rsid w:val="00072687"/>
    <w:rsid w:val="00095D41"/>
    <w:rsid w:val="000E1D44"/>
    <w:rsid w:val="00152002"/>
    <w:rsid w:val="001A375F"/>
    <w:rsid w:val="001F1F0D"/>
    <w:rsid w:val="0020696E"/>
    <w:rsid w:val="002356A2"/>
    <w:rsid w:val="0024775A"/>
    <w:rsid w:val="00263514"/>
    <w:rsid w:val="002D12DA"/>
    <w:rsid w:val="003019B2"/>
    <w:rsid w:val="0033344B"/>
    <w:rsid w:val="00337748"/>
    <w:rsid w:val="0034688D"/>
    <w:rsid w:val="0040233B"/>
    <w:rsid w:val="00507E93"/>
    <w:rsid w:val="00511A6E"/>
    <w:rsid w:val="0057534A"/>
    <w:rsid w:val="005D0A02"/>
    <w:rsid w:val="005D31BF"/>
    <w:rsid w:val="005D36AC"/>
    <w:rsid w:val="005E2090"/>
    <w:rsid w:val="00605A5B"/>
    <w:rsid w:val="006C60E6"/>
    <w:rsid w:val="006D2DE6"/>
    <w:rsid w:val="006E6677"/>
    <w:rsid w:val="006E70D3"/>
    <w:rsid w:val="007B0F94"/>
    <w:rsid w:val="007C14FA"/>
    <w:rsid w:val="007C75FB"/>
    <w:rsid w:val="00815943"/>
    <w:rsid w:val="00843C42"/>
    <w:rsid w:val="00860DB6"/>
    <w:rsid w:val="0088104A"/>
    <w:rsid w:val="00896FA4"/>
    <w:rsid w:val="008B507E"/>
    <w:rsid w:val="00993257"/>
    <w:rsid w:val="0099359E"/>
    <w:rsid w:val="009941DA"/>
    <w:rsid w:val="00A06E97"/>
    <w:rsid w:val="00A30F44"/>
    <w:rsid w:val="00A43FA4"/>
    <w:rsid w:val="00A77921"/>
    <w:rsid w:val="00A85652"/>
    <w:rsid w:val="00AB2CDC"/>
    <w:rsid w:val="00AD6C78"/>
    <w:rsid w:val="00B111F4"/>
    <w:rsid w:val="00B2124F"/>
    <w:rsid w:val="00B575FB"/>
    <w:rsid w:val="00B6190E"/>
    <w:rsid w:val="00BD0407"/>
    <w:rsid w:val="00BD4217"/>
    <w:rsid w:val="00C1095A"/>
    <w:rsid w:val="00C42F47"/>
    <w:rsid w:val="00C45E73"/>
    <w:rsid w:val="00C55D85"/>
    <w:rsid w:val="00C81523"/>
    <w:rsid w:val="00CA2273"/>
    <w:rsid w:val="00CD50FD"/>
    <w:rsid w:val="00D47124"/>
    <w:rsid w:val="00D93B73"/>
    <w:rsid w:val="00DA0D2A"/>
    <w:rsid w:val="00DD5D7B"/>
    <w:rsid w:val="00E8639E"/>
    <w:rsid w:val="00E95C59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F2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ersh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8C290243644F488ED786F30E21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43EA3-19AD-4C4C-92E7-5FC0FC5F8CD3}"/>
      </w:docPartPr>
      <w:docPartBody>
        <w:p w:rsidR="00000000" w:rsidRDefault="00000000">
          <w:pPr>
            <w:pStyle w:val="758C290243644F488ED786F30E2177BC"/>
          </w:pPr>
          <w:r w:rsidRPr="00605A5B">
            <w:t>Contact</w:t>
          </w:r>
        </w:p>
      </w:docPartBody>
    </w:docPart>
    <w:docPart>
      <w:docPartPr>
        <w:name w:val="9472D5E3C7AC453BAE2A623CC5C2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6BE93-CECF-411C-A107-4F20FDF54FE4}"/>
      </w:docPartPr>
      <w:docPartBody>
        <w:p w:rsidR="00000000" w:rsidRDefault="00000000">
          <w:pPr>
            <w:pStyle w:val="9472D5E3C7AC453BAE2A623CC5C2AC5E"/>
          </w:pPr>
          <w:r w:rsidRPr="00605A5B">
            <w:t>Objective</w:t>
          </w:r>
        </w:p>
      </w:docPartBody>
    </w:docPart>
    <w:docPart>
      <w:docPartPr>
        <w:name w:val="A4292EED9C6D42FBAE4BCDE6695C8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E70F-EFC7-4180-8F18-216D5A2A4F55}"/>
      </w:docPartPr>
      <w:docPartBody>
        <w:p w:rsidR="00000000" w:rsidRDefault="00000000">
          <w:pPr>
            <w:pStyle w:val="A4292EED9C6D42FBAE4BCDE6695C8A15"/>
          </w:pPr>
          <w:r>
            <w:t>Education</w:t>
          </w:r>
        </w:p>
      </w:docPartBody>
    </w:docPart>
    <w:docPart>
      <w:docPartPr>
        <w:name w:val="4C912F85A9894EC0959FF3E18F5E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5947-F2EF-4358-8FFE-2F42BC1C0652}"/>
      </w:docPartPr>
      <w:docPartBody>
        <w:p w:rsidR="00000000" w:rsidRDefault="00000000">
          <w:pPr>
            <w:pStyle w:val="4C912F85A9894EC0959FF3E18F5EA47F"/>
          </w:pPr>
          <w:r w:rsidRPr="000E1D44">
            <w:t>Key Skills</w:t>
          </w:r>
        </w:p>
      </w:docPartBody>
    </w:docPart>
    <w:docPart>
      <w:docPartPr>
        <w:name w:val="F2AF70DEE0884AB881410D428676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A777A-7159-495C-B2BA-47364D7719E6}"/>
      </w:docPartPr>
      <w:docPartBody>
        <w:p w:rsidR="00000000" w:rsidRDefault="00000000">
          <w:pPr>
            <w:pStyle w:val="F2AF70DEE0884AB881410D428676B640"/>
          </w:pPr>
          <w:r w:rsidRPr="0099359E">
            <w:t>Communication</w:t>
          </w:r>
        </w:p>
      </w:docPartBody>
    </w:docPart>
    <w:docPart>
      <w:docPartPr>
        <w:name w:val="FFCEE90544074266B3FC313C049AA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7509-1B2A-4F62-9B32-B6EED9E7490E}"/>
      </w:docPartPr>
      <w:docPartBody>
        <w:p w:rsidR="00000000" w:rsidRDefault="00000000">
          <w:pPr>
            <w:pStyle w:val="FFCEE90544074266B3FC313C049AAC8B"/>
          </w:pPr>
          <w:r>
            <w:t>Experience</w:t>
          </w:r>
        </w:p>
      </w:docPartBody>
    </w:docPart>
    <w:docPart>
      <w:docPartPr>
        <w:name w:val="D752167869FB4339BBD8A1F1D9C1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056E-A3D0-4B5F-909A-B13F9B6B02DA}"/>
      </w:docPartPr>
      <w:docPartBody>
        <w:p w:rsidR="00000000" w:rsidRDefault="00E7362F" w:rsidP="00E7362F">
          <w:pPr>
            <w:pStyle w:val="D752167869FB4339BBD8A1F1D9C1A6BF"/>
          </w:pPr>
          <w:r w:rsidRPr="005D36AC">
            <w:t>References</w:t>
          </w:r>
        </w:p>
      </w:docPartBody>
    </w:docPart>
    <w:docPart>
      <w:docPartPr>
        <w:name w:val="BA5950E54D7C4A9D89125E7210E63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DB7E7-4253-4805-A3ED-377A71A9EDBA}"/>
      </w:docPartPr>
      <w:docPartBody>
        <w:p w:rsidR="00000000" w:rsidRDefault="00E7362F" w:rsidP="00E7362F">
          <w:pPr>
            <w:pStyle w:val="BA5950E54D7C4A9D89125E7210E633E8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F"/>
    <w:rsid w:val="00DF0AF2"/>
    <w:rsid w:val="00E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31661A09574822B23BF23F96236A23">
    <w:name w:val="6731661A09574822B23BF23F96236A23"/>
  </w:style>
  <w:style w:type="paragraph" w:customStyle="1" w:styleId="E0C83D2DCF064A10AE8D781013D05B4A">
    <w:name w:val="E0C83D2DCF064A10AE8D781013D05B4A"/>
  </w:style>
  <w:style w:type="paragraph" w:customStyle="1" w:styleId="8E30F90E18B04286A77CD4FD9EDFF877">
    <w:name w:val="8E30F90E18B04286A77CD4FD9EDFF877"/>
  </w:style>
  <w:style w:type="paragraph" w:customStyle="1" w:styleId="758C290243644F488ED786F30E2177BC">
    <w:name w:val="758C290243644F488ED786F30E2177BC"/>
  </w:style>
  <w:style w:type="paragraph" w:customStyle="1" w:styleId="B1760C7D96FC4C7A86F55100B918F4F6">
    <w:name w:val="B1760C7D96FC4C7A86F55100B918F4F6"/>
  </w:style>
  <w:style w:type="paragraph" w:customStyle="1" w:styleId="D8D504C11D09404CB3A13DFEB7CF1F59">
    <w:name w:val="D8D504C11D09404CB3A13DFEB7CF1F59"/>
  </w:style>
  <w:style w:type="paragraph" w:customStyle="1" w:styleId="EFE89E18FCF54217BB6A04A4A5BE4462">
    <w:name w:val="EFE89E18FCF54217BB6A04A4A5BE4462"/>
  </w:style>
  <w:style w:type="paragraph" w:customStyle="1" w:styleId="9D775BCE27EC451A9BE0D1C3BB5F24BD">
    <w:name w:val="9D775BCE27EC451A9BE0D1C3BB5F24BD"/>
  </w:style>
  <w:style w:type="paragraph" w:customStyle="1" w:styleId="9472D5E3C7AC453BAE2A623CC5C2AC5E">
    <w:name w:val="9472D5E3C7AC453BAE2A623CC5C2AC5E"/>
  </w:style>
  <w:style w:type="paragraph" w:customStyle="1" w:styleId="53000D7DF5C545F78A8BF2132DF81E71">
    <w:name w:val="53000D7DF5C545F78A8BF2132DF81E71"/>
  </w:style>
  <w:style w:type="paragraph" w:customStyle="1" w:styleId="A4292EED9C6D42FBAE4BCDE6695C8A15">
    <w:name w:val="A4292EED9C6D42FBAE4BCDE6695C8A15"/>
  </w:style>
  <w:style w:type="paragraph" w:customStyle="1" w:styleId="B65FF0A00BB34F189878D56622DA6480">
    <w:name w:val="B65FF0A00BB34F189878D56622DA6480"/>
  </w:style>
  <w:style w:type="paragraph" w:customStyle="1" w:styleId="779CACD7E071466CBF4B705922C8E117">
    <w:name w:val="779CACD7E071466CBF4B705922C8E117"/>
  </w:style>
  <w:style w:type="paragraph" w:customStyle="1" w:styleId="5307372232D34628B1D5B82D27CB51B0">
    <w:name w:val="5307372232D34628B1D5B82D27CB51B0"/>
  </w:style>
  <w:style w:type="paragraph" w:customStyle="1" w:styleId="FDAC6077B23146B5A2D0785E2C8BFE4E">
    <w:name w:val="FDAC6077B23146B5A2D0785E2C8BFE4E"/>
  </w:style>
  <w:style w:type="paragraph" w:customStyle="1" w:styleId="4C912F85A9894EC0959FF3E18F5EA47F">
    <w:name w:val="4C912F85A9894EC0959FF3E18F5EA47F"/>
  </w:style>
  <w:style w:type="paragraph" w:customStyle="1" w:styleId="49553F6A41374BF08862A13A9335B0A5">
    <w:name w:val="49553F6A41374BF08862A13A9335B0A5"/>
  </w:style>
  <w:style w:type="paragraph" w:customStyle="1" w:styleId="D5199BBD106F4E1FBFB6F75D5CDDCDDC">
    <w:name w:val="D5199BBD106F4E1FBFB6F75D5CDDCDDC"/>
  </w:style>
  <w:style w:type="paragraph" w:customStyle="1" w:styleId="BCCA1DC2D8EF46A5871F434FE5F3B8E0">
    <w:name w:val="BCCA1DC2D8EF46A5871F434FE5F3B8E0"/>
  </w:style>
  <w:style w:type="paragraph" w:customStyle="1" w:styleId="F2AF70DEE0884AB881410D428676B640">
    <w:name w:val="F2AF70DEE0884AB881410D428676B640"/>
  </w:style>
  <w:style w:type="paragraph" w:customStyle="1" w:styleId="85A5C53285A7446E9C5B08FAD006E595">
    <w:name w:val="85A5C53285A7446E9C5B08FAD006E595"/>
  </w:style>
  <w:style w:type="paragraph" w:customStyle="1" w:styleId="FFCEE90544074266B3FC313C049AAC8B">
    <w:name w:val="FFCEE90544074266B3FC313C049AAC8B"/>
  </w:style>
  <w:style w:type="paragraph" w:customStyle="1" w:styleId="C301518806944416910472D5D9EFEFAC">
    <w:name w:val="C301518806944416910472D5D9EFEFAC"/>
  </w:style>
  <w:style w:type="paragraph" w:customStyle="1" w:styleId="AE5F30F2E155474387F8EEBBE5F269CF">
    <w:name w:val="AE5F30F2E155474387F8EEBBE5F269CF"/>
  </w:style>
  <w:style w:type="paragraph" w:customStyle="1" w:styleId="447B996A3DFF46459455425857D08AE6">
    <w:name w:val="447B996A3DFF46459455425857D08AE6"/>
  </w:style>
  <w:style w:type="paragraph" w:customStyle="1" w:styleId="033E05A8A36D4208A064486A09869651">
    <w:name w:val="033E05A8A36D4208A064486A09869651"/>
  </w:style>
  <w:style w:type="paragraph" w:customStyle="1" w:styleId="5C84D008FE704405A66A28F069F36842">
    <w:name w:val="5C84D008FE704405A66A28F069F36842"/>
  </w:style>
  <w:style w:type="paragraph" w:customStyle="1" w:styleId="43C9DABF946C4E38AC53F53E4767CD07">
    <w:name w:val="43C9DABF946C4E38AC53F53E4767CD07"/>
  </w:style>
  <w:style w:type="paragraph" w:customStyle="1" w:styleId="EFEA58B9124842DAB5A8461D99ABE5ED">
    <w:name w:val="EFEA58B9124842DAB5A8461D99ABE5ED"/>
  </w:style>
  <w:style w:type="paragraph" w:customStyle="1" w:styleId="061F94E7BCD7437A9778E2F1B106018D">
    <w:name w:val="061F94E7BCD7437A9778E2F1B106018D"/>
  </w:style>
  <w:style w:type="paragraph" w:customStyle="1" w:styleId="3E997985F9444905AB2213325BC96617">
    <w:name w:val="3E997985F9444905AB2213325BC96617"/>
  </w:style>
  <w:style w:type="paragraph" w:customStyle="1" w:styleId="93671154684247AFAA1095BA9C3E7437">
    <w:name w:val="93671154684247AFAA1095BA9C3E7437"/>
  </w:style>
  <w:style w:type="paragraph" w:customStyle="1" w:styleId="71E71AE5E09B45C494CD302AC75C6392">
    <w:name w:val="71E71AE5E09B45C494CD302AC75C6392"/>
  </w:style>
  <w:style w:type="paragraph" w:customStyle="1" w:styleId="6D0B221ABB3B4E04AFBFA25B5AB2B628">
    <w:name w:val="6D0B221ABB3B4E04AFBFA25B5AB2B628"/>
  </w:style>
  <w:style w:type="paragraph" w:customStyle="1" w:styleId="8F285E53311B49C68979D0BDB813A608">
    <w:name w:val="8F285E53311B49C68979D0BDB813A608"/>
  </w:style>
  <w:style w:type="paragraph" w:customStyle="1" w:styleId="6A4CCEBF8B9B4F38ACB9C77D13BB426F">
    <w:name w:val="6A4CCEBF8B9B4F38ACB9C77D13BB426F"/>
  </w:style>
  <w:style w:type="paragraph" w:customStyle="1" w:styleId="61CFD1C64B3A4F0C80571C1CCF026B43">
    <w:name w:val="61CFD1C64B3A4F0C80571C1CCF026B43"/>
  </w:style>
  <w:style w:type="paragraph" w:customStyle="1" w:styleId="ABEC4FF1F42B4B1DA4D549E13A8D2654">
    <w:name w:val="ABEC4FF1F42B4B1DA4D549E13A8D2654"/>
  </w:style>
  <w:style w:type="paragraph" w:customStyle="1" w:styleId="F87ADE83AD7E4E3FB5B2566CC01F49FE">
    <w:name w:val="F87ADE83AD7E4E3FB5B2566CC01F49FE"/>
    <w:rsid w:val="00E7362F"/>
  </w:style>
  <w:style w:type="paragraph" w:customStyle="1" w:styleId="65D926142A0447C58D21B592AAD2BEC0">
    <w:name w:val="65D926142A0447C58D21B592AAD2BEC0"/>
    <w:rsid w:val="00E7362F"/>
  </w:style>
  <w:style w:type="paragraph" w:customStyle="1" w:styleId="D6F92E4A78434A718F4FBAAC14582E1B">
    <w:name w:val="D6F92E4A78434A718F4FBAAC14582E1B"/>
    <w:rsid w:val="00E7362F"/>
  </w:style>
  <w:style w:type="paragraph" w:customStyle="1" w:styleId="811876AD10A84D9196003536BF0EE0D8">
    <w:name w:val="811876AD10A84D9196003536BF0EE0D8"/>
    <w:rsid w:val="00E7362F"/>
  </w:style>
  <w:style w:type="paragraph" w:customStyle="1" w:styleId="0B3BD524E1C34BBBB04CBCDD606EF0D2">
    <w:name w:val="0B3BD524E1C34BBBB04CBCDD606EF0D2"/>
    <w:rsid w:val="00E7362F"/>
  </w:style>
  <w:style w:type="paragraph" w:customStyle="1" w:styleId="3974586EBEA543B5822B72FC23CDB686">
    <w:name w:val="3974586EBEA543B5822B72FC23CDB686"/>
    <w:rsid w:val="00E7362F"/>
  </w:style>
  <w:style w:type="paragraph" w:customStyle="1" w:styleId="C1BDA9CED9064B76955278C2EFAFBF7D">
    <w:name w:val="C1BDA9CED9064B76955278C2EFAFBF7D"/>
    <w:rsid w:val="00E7362F"/>
  </w:style>
  <w:style w:type="paragraph" w:customStyle="1" w:styleId="92533DAE781D46C0957CCA1275918527">
    <w:name w:val="92533DAE781D46C0957CCA1275918527"/>
    <w:rsid w:val="00E7362F"/>
  </w:style>
  <w:style w:type="paragraph" w:customStyle="1" w:styleId="836BFF5024A0476689DC015A6C061A34">
    <w:name w:val="836BFF5024A0476689DC015A6C061A34"/>
    <w:rsid w:val="00E7362F"/>
  </w:style>
  <w:style w:type="paragraph" w:customStyle="1" w:styleId="FDDCB17E474A41A3BBBD48C4F8A93CEF">
    <w:name w:val="FDDCB17E474A41A3BBBD48C4F8A93CEF"/>
    <w:rsid w:val="00E7362F"/>
  </w:style>
  <w:style w:type="paragraph" w:customStyle="1" w:styleId="D233791E7CC04A648BCAD7FE81317FFB">
    <w:name w:val="D233791E7CC04A648BCAD7FE81317FFB"/>
    <w:rsid w:val="00E7362F"/>
  </w:style>
  <w:style w:type="paragraph" w:customStyle="1" w:styleId="FA69C85C41E440CE89D403988F46715D">
    <w:name w:val="FA69C85C41E440CE89D403988F46715D"/>
    <w:rsid w:val="00E7362F"/>
  </w:style>
  <w:style w:type="paragraph" w:customStyle="1" w:styleId="94E1BE23EB0841CDAB2F6CB59D39E36B">
    <w:name w:val="94E1BE23EB0841CDAB2F6CB59D39E36B"/>
    <w:rsid w:val="00E7362F"/>
  </w:style>
  <w:style w:type="paragraph" w:customStyle="1" w:styleId="B024D81348D04AFD8F10E6E3FD0578C5">
    <w:name w:val="B024D81348D04AFD8F10E6E3FD0578C5"/>
    <w:rsid w:val="00E7362F"/>
  </w:style>
  <w:style w:type="paragraph" w:customStyle="1" w:styleId="DEEE8C6977884CE78A640C12638FA652">
    <w:name w:val="DEEE8C6977884CE78A640C12638FA652"/>
    <w:rsid w:val="00E7362F"/>
  </w:style>
  <w:style w:type="paragraph" w:customStyle="1" w:styleId="4604CFE3B5B943D987A9F387DB0EE607">
    <w:name w:val="4604CFE3B5B943D987A9F387DB0EE607"/>
    <w:rsid w:val="00E7362F"/>
  </w:style>
  <w:style w:type="paragraph" w:customStyle="1" w:styleId="BFD98971047747F4A86282DDB02FB517">
    <w:name w:val="BFD98971047747F4A86282DDB02FB517"/>
    <w:rsid w:val="00E7362F"/>
  </w:style>
  <w:style w:type="paragraph" w:customStyle="1" w:styleId="54785C7D93A64AB4853BC46D85301041">
    <w:name w:val="54785C7D93A64AB4853BC46D85301041"/>
    <w:rsid w:val="00E7362F"/>
  </w:style>
  <w:style w:type="paragraph" w:customStyle="1" w:styleId="6BEC1C7D02C445439224DE20B62AADCD">
    <w:name w:val="6BEC1C7D02C445439224DE20B62AADCD"/>
    <w:rsid w:val="00E7362F"/>
  </w:style>
  <w:style w:type="paragraph" w:customStyle="1" w:styleId="D752167869FB4339BBD8A1F1D9C1A6BF">
    <w:name w:val="D752167869FB4339BBD8A1F1D9C1A6BF"/>
    <w:rsid w:val="00E7362F"/>
  </w:style>
  <w:style w:type="paragraph" w:customStyle="1" w:styleId="BA5950E54D7C4A9D89125E7210E633E8">
    <w:name w:val="BA5950E54D7C4A9D89125E7210E633E8"/>
    <w:rsid w:val="00E73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C22F6F-6540-4900-AEDE-EB538166B3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2023-10-16T13:02:00Z</dcterms:created>
  <dcterms:modified xsi:type="dcterms:W3CDTF">2023-10-16T13:44:00Z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